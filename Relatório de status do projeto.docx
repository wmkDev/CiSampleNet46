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68" w:rsidRDefault="0009217F">
      <w:pPr>
        <w:pStyle w:val="Ttulo"/>
      </w:pPr>
      <w:bookmarkStart w:id="0" w:name="_GoBack"/>
      <w:bookmarkEnd w:id="0"/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71"/>
        <w:gridCol w:w="3531"/>
        <w:gridCol w:w="3545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7A31093BA4054A53A4830D1A420E3322"/>
            </w:placeholder>
            <w:showingPlcHdr/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09217F">
                <w:r>
                  <w:t>[Selecionar data]</w:t>
                </w:r>
              </w:p>
            </w:tc>
          </w:sdtContent>
        </w:sdt>
        <w:sdt>
          <w:sdtPr>
            <w:id w:val="-1700001846"/>
            <w:placeholder>
              <w:docPart w:val="31ECB863DBBC4BE4ADFD5E8C42CEC53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:rsidR="00A14568" w:rsidRDefault="0009217F">
                <w:r>
                  <w:t>[Projeto]</w:t>
                </w:r>
              </w:p>
            </w:tc>
          </w:sdtContent>
        </w:sdt>
        <w:sdt>
          <w:sdtPr>
            <w:alias w:val="Autor"/>
            <w:tag w:val=""/>
            <w:id w:val="1259179445"/>
            <w:placeholder>
              <w:docPart w:val="31679B4AE93E41A3849A4E0EBBEEBE54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A14568" w:rsidRDefault="007A63CA">
                <w:r>
                  <w:t xml:space="preserve">Wilson Fernando </w:t>
                </w:r>
                <w:proofErr w:type="spellStart"/>
                <w:r>
                  <w:t>Mellado</w:t>
                </w:r>
                <w:proofErr w:type="spellEnd"/>
              </w:p>
            </w:tc>
          </w:sdtContent>
        </w:sdt>
      </w:tr>
    </w:tbl>
    <w:p w:rsidR="00A14568" w:rsidRDefault="0009217F">
      <w:pPr>
        <w:pStyle w:val="ttulo1"/>
      </w:pPr>
      <w:r>
        <w:t>Resumo do status</w:t>
      </w:r>
    </w:p>
    <w:sdt>
      <w:sdtPr>
        <w:id w:val="395711549"/>
        <w:placeholder>
          <w:docPart w:val="C2ADAA03B74843CA884BEB4E570C44D7"/>
        </w:placeholder>
        <w:temporary/>
        <w:showingPlcHdr/>
        <w15:appearance w15:val="hidden"/>
        <w:text/>
      </w:sdtPr>
      <w:sdtEndPr/>
      <w:sdtContent>
        <w:p w:rsidR="00A14568" w:rsidRDefault="0009217F">
          <w:r w:rsidRPr="00A61713"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sdtContent>
    </w:sdt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Visão geral do orçamento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424"/>
        <w:gridCol w:w="1241"/>
        <w:gridCol w:w="1452"/>
        <w:gridCol w:w="2209"/>
        <w:gridCol w:w="2421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3" w:type="pct"/>
          </w:tcPr>
          <w:p w:rsidR="00A14568" w:rsidRDefault="0009217F">
            <w:r>
              <w:t>Categoria</w:t>
            </w:r>
          </w:p>
        </w:tc>
        <w:tc>
          <w:tcPr>
            <w:tcW w:w="636" w:type="pct"/>
          </w:tcPr>
          <w:p w:rsidR="00A14568" w:rsidRPr="00D67254" w:rsidRDefault="0009217F">
            <w:r w:rsidRPr="00D67254">
              <w:t>Gasto</w:t>
            </w:r>
          </w:p>
        </w:tc>
        <w:tc>
          <w:tcPr>
            <w:tcW w:w="745" w:type="pct"/>
          </w:tcPr>
          <w:p w:rsidR="00A14568" w:rsidRDefault="0009217F">
            <w:r>
              <w:t>% do total</w:t>
            </w:r>
          </w:p>
        </w:tc>
        <w:tc>
          <w:tcPr>
            <w:tcW w:w="1133" w:type="pct"/>
          </w:tcPr>
          <w:p w:rsidR="00A14568" w:rsidRDefault="0009217F">
            <w:r>
              <w:t>Dentro do previsto?</w:t>
            </w:r>
          </w:p>
        </w:tc>
        <w:tc>
          <w:tcPr>
            <w:tcW w:w="1242" w:type="pct"/>
          </w:tcPr>
          <w:p w:rsidR="00A14568" w:rsidRDefault="0009217F">
            <w:r>
              <w:t>Observações</w:t>
            </w:r>
          </w:p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sdt>
      <w:sdtPr>
        <w:id w:val="2113014274"/>
        <w:placeholder>
          <w:docPart w:val="A1BEDB8E06654EC49C9FE38A2E7CFD6C"/>
        </w:placeholder>
        <w:temporary/>
        <w:showingPlcHdr/>
        <w15:appearance w15:val="hidden"/>
        <w:text/>
      </w:sdtPr>
      <w:sdtEndPr/>
      <w:sdtContent>
        <w:p w:rsidR="00A14568" w:rsidRDefault="0009217F">
          <w:r>
            <w:t>[Precisa de outra linha de tabela? Basta focalizar o ponteiro do mouse fora da margem esquerda da tabela e clicar no sinal de adição que aparece entre as linhas.]</w:t>
          </w:r>
        </w:p>
      </w:sdtContent>
    </w:sdt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619" w:rsidRDefault="00A26619">
      <w:pPr>
        <w:spacing w:before="0" w:after="0"/>
      </w:pPr>
      <w:r>
        <w:separator/>
      </w:r>
    </w:p>
  </w:endnote>
  <w:endnote w:type="continuationSeparator" w:id="0">
    <w:p w:rsidR="00A26619" w:rsidRDefault="00A266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619" w:rsidRDefault="00A26619">
      <w:pPr>
        <w:spacing w:before="0" w:after="0"/>
      </w:pPr>
      <w:r>
        <w:separator/>
      </w:r>
    </w:p>
  </w:footnote>
  <w:footnote w:type="continuationSeparator" w:id="0">
    <w:p w:rsidR="00A26619" w:rsidRDefault="00A266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sdt>
          <w:sdtPr>
            <w:id w:val="-130640420"/>
            <w:placeholder>
              <w:docPart w:val="7A31093BA4054A53A4830D1A420E3322"/>
            </w:placeholder>
            <w:temporary/>
            <w:showingPlcHdr/>
            <w15:appearance w15:val="hidden"/>
            <w:text/>
          </w:sdtPr>
          <w:sdtEndPr/>
          <w:sdtContent>
            <w:p w:rsidR="00A14568" w:rsidRDefault="0009217F">
              <w:r>
                <w:t>[Empresa]</w:t>
              </w:r>
            </w:p>
          </w:sdtContent>
        </w:sdt>
        <w:p w:rsidR="00A14568" w:rsidRDefault="00A26619">
          <w:sdt>
            <w:sdtPr>
              <w:id w:val="649026542"/>
              <w:placeholder>
                <w:docPart w:val="31ECB863DBBC4BE4ADFD5E8C42CEC536"/>
              </w:placeholder>
              <w:temporary/>
              <w:showingPlcHdr/>
              <w15:appearance w15:val="hidden"/>
              <w:text/>
            </w:sdtPr>
            <w:sdtEndPr/>
            <w:sdtContent>
              <w:r w:rsidR="0009217F">
                <w:t>[Endereço, Cidade, Estado CEP]</w:t>
              </w:r>
            </w:sdtContent>
          </w:sdt>
        </w:p>
        <w:p w:rsidR="00A14568" w:rsidRDefault="0009217F">
          <w:pPr>
            <w:spacing w:after="0"/>
          </w:pPr>
          <w:r>
            <w:rPr>
              <w:rStyle w:val="Forte"/>
            </w:rPr>
            <w:t>Tel</w:t>
          </w:r>
          <w:r>
            <w:t xml:space="preserve"> </w:t>
          </w:r>
          <w:sdt>
            <w:sdtPr>
              <w:id w:val="429406391"/>
              <w:placeholder>
                <w:docPart w:val="31679B4AE93E41A3849A4E0EBBEEBE54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[Telefone]</w:t>
              </w:r>
            </w:sdtContent>
          </w:sdt>
          <w:r>
            <w:t xml:space="preserve">  </w:t>
          </w:r>
          <w:r>
            <w:rPr>
              <w:rStyle w:val="Forte"/>
            </w:rPr>
            <w:t>Fax</w:t>
          </w:r>
          <w:r>
            <w:t xml:space="preserve"> </w:t>
          </w:r>
          <w:sdt>
            <w:sdtPr>
              <w:id w:val="255798453"/>
              <w:placeholder>
                <w:docPart w:val="C2ADAA03B74843CA884BEB4E570C44D7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914400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CA"/>
    <w:rsid w:val="0009217F"/>
    <w:rsid w:val="00493B3D"/>
    <w:rsid w:val="007A63CA"/>
    <w:rsid w:val="00A14568"/>
    <w:rsid w:val="00A26619"/>
    <w:rsid w:val="00A61713"/>
    <w:rsid w:val="00D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75A0B3-964F-4742-BD7D-BAF86532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n.mellado\AppData\Roaming\Microsoft\Modelo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31093BA4054A53A4830D1A420E3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C00A8-DB85-4865-8E4C-FB3529CF66D5}"/>
      </w:docPartPr>
      <w:docPartBody>
        <w:p w:rsidR="00000000" w:rsidRDefault="00CA12B7">
          <w:pPr>
            <w:pStyle w:val="7A31093BA4054A53A4830D1A420E3322"/>
          </w:pPr>
          <w:r>
            <w:t>[Selecionar data]</w:t>
          </w:r>
        </w:p>
      </w:docPartBody>
    </w:docPart>
    <w:docPart>
      <w:docPartPr>
        <w:name w:val="31ECB863DBBC4BE4ADFD5E8C42CEC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4644E6-1FFA-499C-8815-17B4EB0B736C}"/>
      </w:docPartPr>
      <w:docPartBody>
        <w:p w:rsidR="00000000" w:rsidRDefault="00CA12B7">
          <w:pPr>
            <w:pStyle w:val="31ECB863DBBC4BE4ADFD5E8C42CEC536"/>
          </w:pPr>
          <w:r>
            <w:t>[</w:t>
          </w:r>
          <w:r>
            <w:t>Projeto]</w:t>
          </w:r>
        </w:p>
      </w:docPartBody>
    </w:docPart>
    <w:docPart>
      <w:docPartPr>
        <w:name w:val="31679B4AE93E41A3849A4E0EBBEEBE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13A67-8F36-49D2-B668-C80EA289B84F}"/>
      </w:docPartPr>
      <w:docPartBody>
        <w:p w:rsidR="00000000" w:rsidRDefault="00CA12B7">
          <w:pPr>
            <w:pStyle w:val="31679B4AE93E41A3849A4E0EBBEEBE54"/>
          </w:pPr>
          <w:r>
            <w:t>[Autor]</w:t>
          </w:r>
        </w:p>
      </w:docPartBody>
    </w:docPart>
    <w:docPart>
      <w:docPartPr>
        <w:name w:val="C2ADAA03B74843CA884BEB4E570C44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F58103-AEB5-42F7-B792-4B1F71C9D809}"/>
      </w:docPartPr>
      <w:docPartBody>
        <w:p w:rsidR="00000000" w:rsidRDefault="00CA12B7">
          <w:pPr>
            <w:pStyle w:val="C2ADAA03B74843CA884BEB4E570C44D7"/>
          </w:pPr>
          <w:r>
            <w:t xml:space="preserve">[Para substituir texto de espaço reservado (como este), basta clicar nele e começar a digitar. Pronto para adicionar seus dígitos? Sem problema! Clique duas vezes na área de cabeçalho da página </w:t>
          </w:r>
          <w:r>
            <w:t>onde você vê os espaços reservados de informações de contato e acesse-a.]</w:t>
          </w:r>
        </w:p>
      </w:docPartBody>
    </w:docPart>
    <w:docPart>
      <w:docPartPr>
        <w:name w:val="A1BEDB8E06654EC49C9FE38A2E7CFD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D03E62-F6E6-4329-856C-F0775F8F3FE3}"/>
      </w:docPartPr>
      <w:docPartBody>
        <w:p w:rsidR="00000000" w:rsidRDefault="00CA12B7">
          <w:pPr>
            <w:pStyle w:val="A1BEDB8E06654EC49C9FE38A2E7CFD6C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7"/>
    <w:rsid w:val="00C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31093BA4054A53A4830D1A420E3322">
    <w:name w:val="7A31093BA4054A53A4830D1A420E3322"/>
  </w:style>
  <w:style w:type="paragraph" w:customStyle="1" w:styleId="31ECB863DBBC4BE4ADFD5E8C42CEC536">
    <w:name w:val="31ECB863DBBC4BE4ADFD5E8C42CEC536"/>
  </w:style>
  <w:style w:type="paragraph" w:customStyle="1" w:styleId="31679B4AE93E41A3849A4E0EBBEEBE54">
    <w:name w:val="31679B4AE93E41A3849A4E0EBBEEBE54"/>
  </w:style>
  <w:style w:type="paragraph" w:customStyle="1" w:styleId="C2ADAA03B74843CA884BEB4E570C44D7">
    <w:name w:val="C2ADAA03B74843CA884BEB4E570C44D7"/>
  </w:style>
  <w:style w:type="paragraph" w:customStyle="1" w:styleId="A1BEDB8E06654EC49C9FE38A2E7CFD6C">
    <w:name w:val="A1BEDB8E06654EC49C9FE38A2E7CF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7BA6657-9B89-4E62-B568-6920C785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0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Wilson Fernando Mellado</dc:creator>
  <cp:keywords/>
  <cp:lastModifiedBy>Wilson Fernando Mellado</cp:lastModifiedBy>
  <cp:revision>1</cp:revision>
  <dcterms:created xsi:type="dcterms:W3CDTF">2017-05-29T16:23:00Z</dcterms:created>
  <dcterms:modified xsi:type="dcterms:W3CDTF">2017-05-29T16:23:00Z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